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E35CD52FBD2A46F89C076E2716BD3024"/>
        </w:placeholder>
        <w:docPartList>
          <w:docPartGallery w:val="Quick Parts"/>
          <w:docPartCategory w:val=" Resume Name"/>
        </w:docPartList>
      </w:sdtPr>
      <w:sdtEndPr/>
      <w:sdtContent>
        <w:p w:rsidR="00232355" w:rsidRDefault="007B5164" w:rsidP="00B51699">
          <w:pPr>
            <w:pStyle w:val="Title"/>
            <w:spacing w:before="0" w:after="0"/>
          </w:pPr>
          <w:sdt>
            <w:sdtPr>
              <w:rPr>
                <w:sz w:val="52"/>
              </w:rPr>
              <w:alias w:val="Author"/>
              <w:tag w:val=""/>
              <w:id w:val="1823003119"/>
              <w:placeholder>
                <w:docPart w:val="0FEEC2651FDB49D8B31F032C1EFAC21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31259">
                <w:rPr>
                  <w:sz w:val="52"/>
                </w:rPr>
                <w:t>Hasti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6E89B67B18374F1D821F6DBD56AD3975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232355" w:rsidRDefault="00631259" w:rsidP="00B51699">
              <w:pPr>
                <w:pStyle w:val="NoSpacing"/>
              </w:pPr>
              <w:r>
                <w:t>hastiparmarp@gmail.com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29E8C9A3E8CC4C1784DD2C156C760F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232355" w:rsidRDefault="00631259" w:rsidP="00B51699">
              <w:pPr>
                <w:pStyle w:val="NoSpacing"/>
              </w:pPr>
              <w:r>
                <w:t>361006, Jamnagar, India</w:t>
              </w:r>
            </w:p>
          </w:sdtContent>
        </w:sdt>
        <w:p w:rsidR="00E66BA3" w:rsidRDefault="007B5164" w:rsidP="00B51699">
          <w:pPr>
            <w:pStyle w:val="NoSpacing"/>
            <w:tabs>
              <w:tab w:val="left" w:pos="1692"/>
            </w:tabs>
          </w:pPr>
          <w:sdt>
            <w:sdtPr>
              <w:alias w:val="Phone"/>
              <w:tag w:val=""/>
              <w:id w:val="1357783703"/>
              <w:placeholder>
                <w:docPart w:val="7C07E1FD848546EA86993A09155DC02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631259">
                <w:t>9328851472</w:t>
              </w:r>
            </w:sdtContent>
          </w:sdt>
          <w:r w:rsidR="00E66BA3">
            <w:tab/>
          </w:r>
        </w:p>
        <w:p w:rsidR="00E66BA3" w:rsidRDefault="00E66BA3" w:rsidP="00B51699">
          <w:pPr>
            <w:pStyle w:val="NoSpacing"/>
            <w:tabs>
              <w:tab w:val="left" w:pos="1692"/>
            </w:tabs>
          </w:pPr>
          <w:bookmarkStart w:id="0" w:name="_GoBack"/>
          <w:bookmarkEnd w:id="0"/>
        </w:p>
        <w:p w:rsidR="00E66BA3" w:rsidRDefault="007B5164" w:rsidP="00B51699">
          <w:pPr>
            <w:tabs>
              <w:tab w:val="left" w:pos="1692"/>
            </w:tabs>
            <w:spacing w:after="0"/>
            <w:rPr>
              <w:rFonts w:ascii="Arial" w:eastAsia="Calibri" w:hAnsi="Arial" w:cs="Arial"/>
              <w:noProof/>
              <w:szCs w:val="26"/>
            </w:rPr>
          </w:pPr>
          <w:sdt>
            <w:sdtPr>
              <w:rPr>
                <w:rFonts w:ascii="Arial" w:eastAsia="Calibri" w:hAnsi="Arial" w:cs="Arial"/>
                <w:noProof/>
                <w:szCs w:val="26"/>
              </w:rPr>
              <w:id w:val="1753779621"/>
              <w:placeholder>
                <w:docPart w:val="BF69C555214E47C1B6BA9B90E916090E"/>
              </w:placeholder>
              <w:text/>
            </w:sdtPr>
            <w:sdtEndPr/>
            <w:sdtContent>
              <w:r w:rsidR="00631259">
                <w:rPr>
                  <w:rFonts w:ascii="Arial" w:eastAsia="Calibri" w:hAnsi="Arial" w:cs="Arial"/>
                  <w:noProof/>
                  <w:szCs w:val="26"/>
                </w:rPr>
                <w:t>Linked_In</w:t>
              </w:r>
            </w:sdtContent>
          </w:sdt>
          <w:r w:rsidR="00E66BA3">
            <w:rPr>
              <w:rFonts w:ascii="Arial" w:eastAsia="Calibri" w:hAnsi="Arial" w:cs="Arial"/>
              <w:noProof/>
              <w:szCs w:val="26"/>
            </w:rPr>
            <w:tab/>
          </w:r>
        </w:p>
        <w:p w:rsidR="00E66BA3" w:rsidRDefault="007B5164" w:rsidP="00B51699">
          <w:pPr>
            <w:tabs>
              <w:tab w:val="left" w:pos="1692"/>
            </w:tabs>
            <w:spacing w:after="0"/>
          </w:pPr>
          <w:hyperlink r:id="rId10" w:tooltip="E-PortFolio" w:history="1">
            <w:r w:rsidR="00E66BA3" w:rsidRPr="00E66BA3">
              <w:rPr>
                <w:rStyle w:val="Hyperlink"/>
                <w:color w:val="auto"/>
                <w:u w:val="none"/>
              </w:rPr>
              <w:t>E-Portfolio</w:t>
            </w:r>
          </w:hyperlink>
        </w:p>
      </w:sdtContent>
    </w:sdt>
    <w:p w:rsidR="00961743" w:rsidRDefault="00961743" w:rsidP="00B51699">
      <w:pPr>
        <w:tabs>
          <w:tab w:val="left" w:pos="1692"/>
        </w:tabs>
        <w:spacing w:after="0"/>
      </w:pPr>
    </w:p>
    <w:p w:rsidR="00232355" w:rsidRDefault="00A81D15">
      <w:pPr>
        <w:pStyle w:val="SectionHeading"/>
      </w:pPr>
      <w:r>
        <w:t>Profile</w:t>
      </w:r>
    </w:p>
    <w:p w:rsidR="00232355" w:rsidRDefault="00E66BA3">
      <w:r w:rsidRPr="00E66BA3">
        <w:t xml:space="preserve">An enthusiastic fresher with highly motivated and quick learning skills pursuing a Bachelor of Technology in Computer Engineering at </w:t>
      </w:r>
      <w:proofErr w:type="spellStart"/>
      <w:r w:rsidRPr="00E66BA3">
        <w:t>Dharamsinh</w:t>
      </w:r>
      <w:proofErr w:type="spellEnd"/>
      <w:r w:rsidRPr="00E66BA3">
        <w:t xml:space="preserve"> Desai University, </w:t>
      </w:r>
      <w:proofErr w:type="spellStart"/>
      <w:r w:rsidRPr="00E66BA3">
        <w:t>Nadiad</w:t>
      </w:r>
      <w:proofErr w:type="spellEnd"/>
      <w:r w:rsidRPr="00E66BA3">
        <w:t>, Gujarat. Seeking a challenging internship in web development, Application Development to utilize my skills for organization and individual growth.</w:t>
      </w:r>
    </w:p>
    <w:p w:rsidR="00E044A4" w:rsidRDefault="00E044A4"/>
    <w:p w:rsidR="00232355" w:rsidRDefault="00276844">
      <w:pPr>
        <w:pStyle w:val="SectionHeading"/>
      </w:pPr>
      <w:r>
        <w:t>Education</w:t>
      </w:r>
    </w:p>
    <w:p w:rsidR="00E66BA3" w:rsidRPr="00E66BA3" w:rsidRDefault="007B5164" w:rsidP="002730DC">
      <w:pPr>
        <w:pStyle w:val="Subsection"/>
        <w:numPr>
          <w:ilvl w:val="0"/>
          <w:numId w:val="5"/>
        </w:numPr>
        <w:spacing w:before="0"/>
        <w:ind w:left="504"/>
        <w:rPr>
          <w:rFonts w:asciiTheme="minorHAnsi" w:hAnsiTheme="minorHAnsi" w:cstheme="minorHAnsi"/>
        </w:rPr>
      </w:pPr>
      <w:hyperlink r:id="rId11">
        <w:r w:rsidR="00E66BA3" w:rsidRPr="00E66BA3">
          <w:rPr>
            <w:rStyle w:val="Hyperlink"/>
            <w:rFonts w:asciiTheme="minorHAnsi" w:hAnsiTheme="minorHAnsi" w:cstheme="minorHAnsi"/>
            <w:color w:val="auto"/>
            <w:u w:val="none"/>
          </w:rPr>
          <w:t>DHARMSINH DESAI</w:t>
        </w:r>
        <w:r w:rsidR="00E66BA3" w:rsidRPr="00E66BA3">
          <w:rPr>
            <w:rStyle w:val="Hyperlink"/>
            <w:rFonts w:asciiTheme="minorHAnsi" w:hAnsiTheme="minorHAnsi" w:cstheme="minorHAnsi"/>
          </w:rPr>
          <w:t xml:space="preserve"> </w:t>
        </w:r>
        <w:r w:rsidR="00E66BA3" w:rsidRPr="00E66BA3">
          <w:rPr>
            <w:rStyle w:val="Hyperlink"/>
            <w:rFonts w:asciiTheme="minorHAnsi" w:hAnsiTheme="minorHAnsi" w:cstheme="minorHAnsi"/>
            <w:color w:val="auto"/>
            <w:u w:val="none"/>
          </w:rPr>
          <w:t>UNIVERSITY</w:t>
        </w:r>
      </w:hyperlink>
      <w:r w:rsidR="00E66BA3" w:rsidRPr="00E66BA3">
        <w:rPr>
          <w:rFonts w:asciiTheme="minorHAnsi" w:hAnsiTheme="minorHAnsi" w:cstheme="minorHAnsi"/>
          <w:color w:val="auto"/>
        </w:rPr>
        <w:t>,</w:t>
      </w:r>
      <w:r w:rsidR="00E66BA3" w:rsidRPr="00E66BA3">
        <w:rPr>
          <w:rFonts w:asciiTheme="minorHAnsi" w:hAnsiTheme="minorHAnsi" w:cstheme="minorHAnsi"/>
        </w:rPr>
        <w:t xml:space="preserve"> </w:t>
      </w:r>
      <w:r w:rsidR="00E66BA3" w:rsidRPr="00E66BA3">
        <w:rPr>
          <w:rFonts w:asciiTheme="minorHAnsi" w:hAnsiTheme="minorHAnsi" w:cstheme="minorHAnsi"/>
          <w:color w:val="auto"/>
        </w:rPr>
        <w:t>NADIAD</w:t>
      </w:r>
    </w:p>
    <w:p w:rsidR="00E66BA3" w:rsidRPr="00E66BA3" w:rsidRDefault="00E66BA3" w:rsidP="002730DC">
      <w:pPr>
        <w:pStyle w:val="Subsection"/>
        <w:spacing w:before="0"/>
        <w:ind w:left="576"/>
        <w:rPr>
          <w:rFonts w:asciiTheme="minorHAnsi" w:hAnsiTheme="minorHAnsi" w:cstheme="minorHAnsi"/>
          <w:sz w:val="22"/>
        </w:rPr>
      </w:pPr>
      <w:r w:rsidRPr="00E66BA3">
        <w:rPr>
          <w:rFonts w:asciiTheme="minorHAnsi" w:hAnsiTheme="minorHAnsi" w:cstheme="minorHAnsi"/>
          <w:sz w:val="22"/>
        </w:rPr>
        <w:t>Bachelor of Technology in Computer Engineering</w:t>
      </w:r>
    </w:p>
    <w:p w:rsidR="00E66BA3" w:rsidRPr="00E66BA3" w:rsidRDefault="00E66BA3" w:rsidP="002730DC">
      <w:pPr>
        <w:pStyle w:val="Subsection"/>
        <w:spacing w:before="0"/>
        <w:ind w:left="576"/>
      </w:pPr>
      <w:r w:rsidRPr="00E66BA3">
        <w:rPr>
          <w:rFonts w:asciiTheme="minorHAnsi" w:hAnsiTheme="minorHAnsi" w:cstheme="minorHAnsi"/>
          <w:sz w:val="22"/>
        </w:rPr>
        <w:t xml:space="preserve">08/2020 – 05/2023 | </w:t>
      </w:r>
      <w:proofErr w:type="spellStart"/>
      <w:r w:rsidRPr="00E66BA3">
        <w:rPr>
          <w:rFonts w:asciiTheme="minorHAnsi" w:hAnsiTheme="minorHAnsi" w:cstheme="minorHAnsi"/>
          <w:sz w:val="22"/>
        </w:rPr>
        <w:t>Nadiad</w:t>
      </w:r>
      <w:proofErr w:type="spellEnd"/>
      <w:r w:rsidRPr="00E66BA3">
        <w:rPr>
          <w:rFonts w:asciiTheme="minorHAnsi" w:hAnsiTheme="minorHAnsi" w:cstheme="minorHAnsi"/>
          <w:sz w:val="22"/>
        </w:rPr>
        <w:t>, India</w:t>
      </w:r>
    </w:p>
    <w:p w:rsidR="00E66BA3" w:rsidRPr="00E66BA3" w:rsidRDefault="007B5164" w:rsidP="002730DC">
      <w:pPr>
        <w:pStyle w:val="Subsection"/>
        <w:numPr>
          <w:ilvl w:val="0"/>
          <w:numId w:val="5"/>
        </w:numPr>
        <w:spacing w:before="0"/>
        <w:ind w:left="504"/>
        <w:rPr>
          <w:rFonts w:asciiTheme="minorHAnsi" w:hAnsiTheme="minorHAnsi" w:cstheme="minorHAnsi"/>
        </w:rPr>
      </w:pPr>
      <w:hyperlink r:id="rId12">
        <w:r w:rsidR="00E66BA3" w:rsidRPr="00E66BA3">
          <w:rPr>
            <w:rStyle w:val="Hyperlink"/>
            <w:rFonts w:asciiTheme="minorHAnsi" w:hAnsiTheme="minorHAnsi" w:cstheme="minorHAnsi"/>
            <w:color w:val="auto"/>
            <w:u w:val="none"/>
          </w:rPr>
          <w:t>GOVERNMENT POLYTECHNIC, JAMNAGAR</w:t>
        </w:r>
      </w:hyperlink>
    </w:p>
    <w:p w:rsidR="00E66BA3" w:rsidRPr="00E66BA3" w:rsidRDefault="00E66BA3" w:rsidP="002730DC">
      <w:pPr>
        <w:pStyle w:val="Subsection"/>
        <w:spacing w:before="0"/>
        <w:ind w:left="576"/>
        <w:rPr>
          <w:rFonts w:asciiTheme="minorHAnsi" w:hAnsiTheme="minorHAnsi" w:cstheme="minorHAnsi"/>
          <w:sz w:val="22"/>
        </w:rPr>
      </w:pPr>
      <w:r w:rsidRPr="00E66BA3">
        <w:rPr>
          <w:rFonts w:asciiTheme="minorHAnsi" w:hAnsiTheme="minorHAnsi" w:cstheme="minorHAnsi"/>
          <w:sz w:val="22"/>
        </w:rPr>
        <w:t>Diploma in Computer Engineering</w:t>
      </w:r>
    </w:p>
    <w:p w:rsidR="00E66BA3" w:rsidRPr="00E66BA3" w:rsidRDefault="00E66BA3" w:rsidP="002730DC">
      <w:pPr>
        <w:pStyle w:val="Subsection"/>
        <w:spacing w:before="0"/>
        <w:ind w:left="576"/>
      </w:pPr>
      <w:r w:rsidRPr="00E66BA3">
        <w:rPr>
          <w:rFonts w:asciiTheme="minorHAnsi" w:hAnsiTheme="minorHAnsi" w:cstheme="minorHAnsi"/>
          <w:sz w:val="22"/>
        </w:rPr>
        <w:t>08/2017 – 05/2020 | Jamnagar, India</w:t>
      </w:r>
    </w:p>
    <w:p w:rsidR="00E66BA3" w:rsidRPr="00E66BA3" w:rsidRDefault="007B5164" w:rsidP="002730DC">
      <w:pPr>
        <w:pStyle w:val="Subsection"/>
        <w:numPr>
          <w:ilvl w:val="0"/>
          <w:numId w:val="5"/>
        </w:numPr>
        <w:spacing w:before="0"/>
        <w:ind w:left="504"/>
        <w:rPr>
          <w:rFonts w:asciiTheme="minorHAnsi" w:hAnsiTheme="minorHAnsi" w:cstheme="minorHAnsi"/>
        </w:rPr>
      </w:pPr>
      <w:hyperlink r:id="rId13" w:tooltip="Scool Name" w:history="1">
        <w:r w:rsidR="00E66BA3" w:rsidRPr="00E66BA3">
          <w:rPr>
            <w:rStyle w:val="Hyperlink"/>
            <w:rFonts w:asciiTheme="minorHAnsi" w:hAnsiTheme="minorHAnsi" w:cstheme="minorHAnsi"/>
            <w:color w:val="auto"/>
            <w:u w:val="none"/>
          </w:rPr>
          <w:t>SHRI A. K. DOSHI VIDYALA</w:t>
        </w:r>
      </w:hyperlink>
      <w:r w:rsidR="00E66BA3" w:rsidRPr="00E66BA3">
        <w:rPr>
          <w:rFonts w:asciiTheme="minorHAnsi" w:hAnsiTheme="minorHAnsi" w:cstheme="minorHAnsi"/>
          <w:color w:val="auto"/>
        </w:rPr>
        <w:t>YA</w:t>
      </w:r>
    </w:p>
    <w:p w:rsidR="00E66BA3" w:rsidRPr="00E66BA3" w:rsidRDefault="00E66BA3" w:rsidP="002730DC">
      <w:pPr>
        <w:pStyle w:val="Subsection"/>
        <w:spacing w:before="0"/>
        <w:ind w:left="576"/>
        <w:rPr>
          <w:rFonts w:asciiTheme="minorHAnsi" w:hAnsiTheme="minorHAnsi" w:cstheme="minorHAnsi"/>
          <w:sz w:val="22"/>
        </w:rPr>
      </w:pPr>
      <w:r w:rsidRPr="00E66BA3">
        <w:rPr>
          <w:rFonts w:asciiTheme="minorHAnsi" w:hAnsiTheme="minorHAnsi" w:cstheme="minorHAnsi"/>
          <w:sz w:val="22"/>
        </w:rPr>
        <w:t>SSC School</w:t>
      </w:r>
    </w:p>
    <w:p w:rsidR="00232355" w:rsidRDefault="00E66BA3" w:rsidP="002730DC">
      <w:pPr>
        <w:pStyle w:val="Subsection"/>
        <w:spacing w:before="0"/>
        <w:ind w:left="576"/>
        <w:rPr>
          <w:rFonts w:asciiTheme="minorHAnsi" w:hAnsiTheme="minorHAnsi" w:cstheme="minorHAnsi"/>
          <w:sz w:val="22"/>
        </w:rPr>
      </w:pPr>
      <w:r w:rsidRPr="00E66BA3">
        <w:rPr>
          <w:rFonts w:asciiTheme="minorHAnsi" w:hAnsiTheme="minorHAnsi" w:cstheme="minorHAnsi"/>
          <w:sz w:val="22"/>
        </w:rPr>
        <w:t>05/</w:t>
      </w:r>
      <w:r w:rsidR="007636D2">
        <w:rPr>
          <w:rFonts w:asciiTheme="minorHAnsi" w:hAnsiTheme="minorHAnsi" w:cstheme="minorHAnsi"/>
          <w:sz w:val="22"/>
        </w:rPr>
        <w:t>2015 – 05/2017 | Jamnagar, India</w:t>
      </w:r>
    </w:p>
    <w:p w:rsidR="00E044A4" w:rsidRPr="007636D2" w:rsidRDefault="00E044A4" w:rsidP="002730DC">
      <w:pPr>
        <w:pStyle w:val="Subsection"/>
        <w:spacing w:before="0"/>
        <w:ind w:left="576"/>
      </w:pPr>
    </w:p>
    <w:p w:rsidR="00232355" w:rsidRDefault="00276844">
      <w:pPr>
        <w:pStyle w:val="SectionHeading"/>
      </w:pPr>
      <w:r>
        <w:t>Skills</w:t>
      </w:r>
    </w:p>
    <w:p w:rsidR="00632003" w:rsidRPr="002730DC" w:rsidRDefault="00632003" w:rsidP="00632003">
      <w:pPr>
        <w:pStyle w:val="ListParagraph"/>
        <w:numPr>
          <w:ilvl w:val="0"/>
          <w:numId w:val="4"/>
        </w:numPr>
        <w:ind w:hanging="288"/>
        <w:rPr>
          <w:sz w:val="28"/>
        </w:rPr>
      </w:pPr>
      <w:r w:rsidRPr="002730DC">
        <w:rPr>
          <w:sz w:val="28"/>
        </w:rPr>
        <w:t>Programming Languages</w:t>
      </w:r>
    </w:p>
    <w:p w:rsidR="00632003" w:rsidRPr="00B335BB" w:rsidRDefault="00632003" w:rsidP="002730DC">
      <w:pPr>
        <w:pStyle w:val="ListParagraph"/>
        <w:ind w:left="576"/>
        <w:rPr>
          <w:color w:val="7A7A7A" w:themeColor="accent1"/>
        </w:rPr>
      </w:pPr>
      <w:r w:rsidRPr="00B335BB">
        <w:rPr>
          <w:color w:val="7A7A7A" w:themeColor="accent1"/>
        </w:rPr>
        <w:t>C, C++, Java, PHP.</w:t>
      </w:r>
    </w:p>
    <w:p w:rsidR="00632003" w:rsidRPr="002730DC" w:rsidRDefault="00632003" w:rsidP="00632003">
      <w:pPr>
        <w:pStyle w:val="ListParagraph"/>
        <w:numPr>
          <w:ilvl w:val="0"/>
          <w:numId w:val="4"/>
        </w:numPr>
        <w:ind w:hanging="288"/>
        <w:rPr>
          <w:sz w:val="28"/>
        </w:rPr>
      </w:pPr>
      <w:r w:rsidRPr="002730DC">
        <w:rPr>
          <w:sz w:val="28"/>
        </w:rPr>
        <w:t>Scripting Languages</w:t>
      </w:r>
    </w:p>
    <w:p w:rsidR="00632003" w:rsidRPr="00B335BB" w:rsidRDefault="00632003" w:rsidP="002730DC">
      <w:pPr>
        <w:pStyle w:val="ListParagraph"/>
        <w:ind w:left="576"/>
        <w:rPr>
          <w:color w:val="7A7A7A" w:themeColor="accent1"/>
        </w:rPr>
      </w:pPr>
      <w:r w:rsidRPr="00B335BB">
        <w:rPr>
          <w:color w:val="7A7A7A" w:themeColor="accent1"/>
        </w:rPr>
        <w:t xml:space="preserve">HTML, XML, CSS, </w:t>
      </w:r>
      <w:proofErr w:type="spellStart"/>
      <w:r w:rsidRPr="00B335BB">
        <w:rPr>
          <w:color w:val="7A7A7A" w:themeColor="accent1"/>
        </w:rPr>
        <w:t>Javascript</w:t>
      </w:r>
      <w:proofErr w:type="spellEnd"/>
      <w:r w:rsidRPr="00B335BB">
        <w:rPr>
          <w:color w:val="7A7A7A" w:themeColor="accent1"/>
        </w:rPr>
        <w:t xml:space="preserve">, </w:t>
      </w:r>
      <w:proofErr w:type="spellStart"/>
      <w:r w:rsidRPr="00B335BB">
        <w:rPr>
          <w:color w:val="7A7A7A" w:themeColor="accent1"/>
        </w:rPr>
        <w:t>jQuery</w:t>
      </w:r>
      <w:proofErr w:type="spellEnd"/>
      <w:r w:rsidRPr="00B335BB">
        <w:rPr>
          <w:color w:val="7A7A7A" w:themeColor="accent1"/>
        </w:rPr>
        <w:t xml:space="preserve">. </w:t>
      </w:r>
    </w:p>
    <w:p w:rsidR="00632003" w:rsidRPr="002730DC" w:rsidRDefault="00632003" w:rsidP="00632003">
      <w:pPr>
        <w:pStyle w:val="ListParagraph"/>
        <w:numPr>
          <w:ilvl w:val="0"/>
          <w:numId w:val="4"/>
        </w:numPr>
        <w:ind w:hanging="288"/>
        <w:rPr>
          <w:sz w:val="28"/>
        </w:rPr>
      </w:pPr>
      <w:r w:rsidRPr="002730DC">
        <w:rPr>
          <w:sz w:val="28"/>
        </w:rPr>
        <w:t>IDE and Tools</w:t>
      </w:r>
    </w:p>
    <w:p w:rsidR="00632003" w:rsidRPr="00B335BB" w:rsidRDefault="00632003" w:rsidP="002730DC">
      <w:pPr>
        <w:pStyle w:val="ListParagraph"/>
        <w:ind w:left="576"/>
        <w:rPr>
          <w:color w:val="7A7A7A" w:themeColor="accent1"/>
        </w:rPr>
      </w:pPr>
      <w:r w:rsidRPr="00B335BB">
        <w:rPr>
          <w:color w:val="7A7A7A" w:themeColor="accent1"/>
        </w:rPr>
        <w:t>Android Studio, Visual Studio, Visual Studio Code, IDLE (Python 3.9), Turbo C++, Sublime Text, Microsoft SQL Server, Windows Communication Foundation (WCF)</w:t>
      </w:r>
      <w:r w:rsidR="00B335BB">
        <w:rPr>
          <w:color w:val="7A7A7A" w:themeColor="accent1"/>
        </w:rPr>
        <w:t>.</w:t>
      </w:r>
    </w:p>
    <w:p w:rsidR="00632003" w:rsidRPr="002730DC" w:rsidRDefault="00632003" w:rsidP="00632003">
      <w:pPr>
        <w:pStyle w:val="ListParagraph"/>
        <w:numPr>
          <w:ilvl w:val="0"/>
          <w:numId w:val="4"/>
        </w:numPr>
        <w:ind w:hanging="288"/>
        <w:rPr>
          <w:sz w:val="28"/>
        </w:rPr>
      </w:pPr>
      <w:r w:rsidRPr="002730DC">
        <w:rPr>
          <w:sz w:val="28"/>
        </w:rPr>
        <w:t>Source Code Management</w:t>
      </w:r>
    </w:p>
    <w:p w:rsidR="00632003" w:rsidRPr="00B335BB" w:rsidRDefault="00632003" w:rsidP="002730DC">
      <w:pPr>
        <w:pStyle w:val="ListParagraph"/>
        <w:ind w:left="576"/>
        <w:rPr>
          <w:color w:val="7A7A7A" w:themeColor="accent1"/>
        </w:rPr>
      </w:pPr>
      <w:proofErr w:type="spellStart"/>
      <w:r w:rsidRPr="00B335BB">
        <w:rPr>
          <w:color w:val="7A7A7A" w:themeColor="accent1"/>
        </w:rPr>
        <w:t>Git</w:t>
      </w:r>
      <w:proofErr w:type="spellEnd"/>
      <w:r w:rsidRPr="00B335BB">
        <w:rPr>
          <w:color w:val="7A7A7A" w:themeColor="accent1"/>
        </w:rPr>
        <w:t xml:space="preserve"> Hub.</w:t>
      </w:r>
    </w:p>
    <w:p w:rsidR="00632003" w:rsidRPr="002730DC" w:rsidRDefault="00632003" w:rsidP="002730DC">
      <w:pPr>
        <w:pStyle w:val="ListParagraph"/>
        <w:numPr>
          <w:ilvl w:val="0"/>
          <w:numId w:val="4"/>
        </w:numPr>
        <w:ind w:left="504"/>
        <w:rPr>
          <w:sz w:val="26"/>
          <w:szCs w:val="26"/>
        </w:rPr>
      </w:pPr>
      <w:r w:rsidRPr="002730DC">
        <w:rPr>
          <w:sz w:val="26"/>
          <w:szCs w:val="26"/>
        </w:rPr>
        <w:t>Android</w:t>
      </w:r>
    </w:p>
    <w:p w:rsidR="00632003" w:rsidRDefault="00632003" w:rsidP="002730DC">
      <w:pPr>
        <w:pStyle w:val="ListParagraph"/>
        <w:ind w:left="576"/>
        <w:rPr>
          <w:color w:val="7A7A7A" w:themeColor="accent1"/>
        </w:rPr>
      </w:pPr>
      <w:r w:rsidRPr="00B335BB">
        <w:rPr>
          <w:color w:val="7A7A7A" w:themeColor="accent1"/>
        </w:rPr>
        <w:t>Wireless Connection with Database, Camera and Gallery Access, Permissions, Splash Screen, Dark Mode.</w:t>
      </w:r>
    </w:p>
    <w:p w:rsidR="00E044A4" w:rsidRDefault="00E044A4" w:rsidP="002730DC">
      <w:pPr>
        <w:pStyle w:val="ListParagraph"/>
        <w:ind w:left="576"/>
        <w:rPr>
          <w:color w:val="7A7A7A" w:themeColor="accent1"/>
        </w:rPr>
      </w:pPr>
    </w:p>
    <w:p w:rsidR="00E044A4" w:rsidRPr="00B335BB" w:rsidRDefault="00E044A4" w:rsidP="002730DC">
      <w:pPr>
        <w:pStyle w:val="ListParagraph"/>
        <w:ind w:left="576"/>
        <w:rPr>
          <w:color w:val="7A7A7A" w:themeColor="accent1"/>
        </w:rPr>
      </w:pPr>
    </w:p>
    <w:p w:rsidR="00E044A4" w:rsidRDefault="00E044A4" w:rsidP="00E044A4">
      <w:pPr>
        <w:pStyle w:val="SectionHeading"/>
      </w:pPr>
      <w:r>
        <w:t>PRojects</w:t>
      </w:r>
    </w:p>
    <w:p w:rsidR="00E044A4" w:rsidRPr="00E044A4" w:rsidRDefault="007B5164" w:rsidP="00E044A4">
      <w:pPr>
        <w:pStyle w:val="ListParagraph"/>
        <w:numPr>
          <w:ilvl w:val="0"/>
          <w:numId w:val="9"/>
        </w:numPr>
        <w:spacing w:after="0"/>
        <w:ind w:left="504"/>
        <w:rPr>
          <w:rFonts w:cstheme="minorHAnsi"/>
          <w:sz w:val="24"/>
          <w:szCs w:val="24"/>
        </w:rPr>
      </w:pPr>
      <w:hyperlink r:id="rId14">
        <w:r w:rsidR="00E044A4" w:rsidRPr="00E044A4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Dream Furniture Website</w:t>
        </w:r>
      </w:hyperlink>
    </w:p>
    <w:p w:rsidR="00E044A4" w:rsidRPr="00E044A4" w:rsidRDefault="00E044A4" w:rsidP="00E044A4">
      <w:pPr>
        <w:spacing w:after="0"/>
        <w:ind w:left="576"/>
        <w:rPr>
          <w:color w:val="7A7A7A" w:themeColor="accent1"/>
        </w:rPr>
      </w:pPr>
      <w:r w:rsidRPr="00E044A4">
        <w:rPr>
          <w:color w:val="7A7A7A" w:themeColor="accent1"/>
        </w:rPr>
        <w:t>2018-2019</w:t>
      </w:r>
    </w:p>
    <w:p w:rsidR="00E044A4" w:rsidRPr="00E044A4" w:rsidRDefault="007B5164" w:rsidP="00E044A4">
      <w:pPr>
        <w:pStyle w:val="ListParagraph"/>
        <w:numPr>
          <w:ilvl w:val="0"/>
          <w:numId w:val="9"/>
        </w:numPr>
        <w:spacing w:after="0"/>
        <w:ind w:left="504"/>
      </w:pPr>
      <w:hyperlink r:id="rId15">
        <w:r w:rsidR="00E044A4" w:rsidRPr="00E044A4">
          <w:rPr>
            <w:rStyle w:val="Hyperlink"/>
            <w:color w:val="000000" w:themeColor="text1"/>
            <w:sz w:val="24"/>
            <w:u w:val="none"/>
          </w:rPr>
          <w:t>Dream Furniture Android Application</w:t>
        </w:r>
      </w:hyperlink>
    </w:p>
    <w:p w:rsidR="00E044A4" w:rsidRPr="00E044A4" w:rsidRDefault="00E044A4" w:rsidP="00E044A4">
      <w:pPr>
        <w:spacing w:after="0"/>
        <w:ind w:left="576"/>
        <w:rPr>
          <w:color w:val="7A7A7A" w:themeColor="accent1"/>
        </w:rPr>
      </w:pPr>
      <w:r w:rsidRPr="00E044A4">
        <w:rPr>
          <w:color w:val="7A7A7A" w:themeColor="accent1"/>
        </w:rPr>
        <w:t>2019-2020</w:t>
      </w:r>
    </w:p>
    <w:p w:rsidR="00E044A4" w:rsidRPr="00E044A4" w:rsidRDefault="007B5164" w:rsidP="00E044A4">
      <w:pPr>
        <w:numPr>
          <w:ilvl w:val="0"/>
          <w:numId w:val="9"/>
        </w:numPr>
        <w:spacing w:after="0"/>
        <w:ind w:left="504"/>
        <w:rPr>
          <w:color w:val="000000" w:themeColor="text1"/>
          <w:sz w:val="24"/>
        </w:rPr>
      </w:pPr>
      <w:hyperlink r:id="rId16">
        <w:r w:rsidR="00E044A4" w:rsidRPr="00E044A4">
          <w:rPr>
            <w:rStyle w:val="Hyperlink"/>
            <w:color w:val="000000" w:themeColor="text1"/>
            <w:sz w:val="24"/>
            <w:u w:val="none"/>
          </w:rPr>
          <w:t>Card Selling Website</w:t>
        </w:r>
      </w:hyperlink>
    </w:p>
    <w:p w:rsidR="00E044A4" w:rsidRPr="00E044A4" w:rsidRDefault="00E044A4" w:rsidP="00E044A4">
      <w:pPr>
        <w:spacing w:after="0"/>
        <w:ind w:left="576"/>
        <w:rPr>
          <w:color w:val="7A7A7A" w:themeColor="accent1"/>
        </w:rPr>
      </w:pPr>
      <w:r w:rsidRPr="00E044A4">
        <w:rPr>
          <w:color w:val="7A7A7A" w:themeColor="accent1"/>
        </w:rPr>
        <w:t>2020-2021</w:t>
      </w:r>
    </w:p>
    <w:p w:rsidR="00E044A4" w:rsidRPr="00E044A4" w:rsidRDefault="007B5164" w:rsidP="00E044A4">
      <w:pPr>
        <w:numPr>
          <w:ilvl w:val="0"/>
          <w:numId w:val="9"/>
        </w:numPr>
        <w:spacing w:after="0"/>
        <w:ind w:left="504"/>
        <w:rPr>
          <w:sz w:val="24"/>
        </w:rPr>
      </w:pPr>
      <w:hyperlink r:id="rId17">
        <w:r w:rsidR="00E044A4" w:rsidRPr="00E044A4">
          <w:rPr>
            <w:rStyle w:val="Hyperlink"/>
            <w:color w:val="auto"/>
            <w:sz w:val="24"/>
            <w:u w:val="none"/>
          </w:rPr>
          <w:t>Music Website</w:t>
        </w:r>
      </w:hyperlink>
    </w:p>
    <w:p w:rsidR="00E044A4" w:rsidRPr="00E044A4" w:rsidRDefault="00E044A4" w:rsidP="00E044A4">
      <w:pPr>
        <w:spacing w:after="0"/>
        <w:ind w:left="576"/>
        <w:rPr>
          <w:color w:val="7A7A7A" w:themeColor="accent1"/>
        </w:rPr>
      </w:pPr>
      <w:r w:rsidRPr="00E044A4">
        <w:rPr>
          <w:color w:val="7A7A7A" w:themeColor="accent1"/>
        </w:rPr>
        <w:t>2020-2021</w:t>
      </w:r>
    </w:p>
    <w:p w:rsidR="00E044A4" w:rsidRPr="00E044A4" w:rsidRDefault="007B5164" w:rsidP="00E044A4">
      <w:pPr>
        <w:numPr>
          <w:ilvl w:val="0"/>
          <w:numId w:val="9"/>
        </w:numPr>
        <w:spacing w:after="0"/>
        <w:ind w:left="504"/>
        <w:rPr>
          <w:sz w:val="24"/>
        </w:rPr>
      </w:pPr>
      <w:hyperlink r:id="rId18">
        <w:r w:rsidR="00E044A4" w:rsidRPr="00E044A4">
          <w:rPr>
            <w:rStyle w:val="Hyperlink"/>
            <w:color w:val="auto"/>
            <w:sz w:val="24"/>
            <w:u w:val="none"/>
          </w:rPr>
          <w:t>Pet Selling Website</w:t>
        </w:r>
      </w:hyperlink>
    </w:p>
    <w:p w:rsidR="00E044A4" w:rsidRPr="00E044A4" w:rsidRDefault="00E044A4" w:rsidP="00E044A4">
      <w:pPr>
        <w:spacing w:after="0"/>
        <w:ind w:left="576"/>
        <w:rPr>
          <w:color w:val="7A7A7A" w:themeColor="accent1"/>
        </w:rPr>
      </w:pPr>
      <w:r w:rsidRPr="00E044A4">
        <w:rPr>
          <w:color w:val="7A7A7A" w:themeColor="accent1"/>
        </w:rPr>
        <w:t>2021</w:t>
      </w:r>
    </w:p>
    <w:p w:rsidR="00E044A4" w:rsidRPr="00E044A4" w:rsidRDefault="007B5164" w:rsidP="00E044A4">
      <w:pPr>
        <w:numPr>
          <w:ilvl w:val="0"/>
          <w:numId w:val="9"/>
        </w:numPr>
        <w:spacing w:after="0"/>
        <w:ind w:left="504"/>
        <w:rPr>
          <w:sz w:val="24"/>
        </w:rPr>
      </w:pPr>
      <w:hyperlink r:id="rId19">
        <w:r w:rsidR="00E044A4" w:rsidRPr="00E044A4">
          <w:rPr>
            <w:rStyle w:val="Hyperlink"/>
            <w:color w:val="auto"/>
            <w:sz w:val="24"/>
            <w:u w:val="none"/>
          </w:rPr>
          <w:t>To do List Angular Website</w:t>
        </w:r>
      </w:hyperlink>
    </w:p>
    <w:p w:rsidR="00E044A4" w:rsidRPr="00E044A4" w:rsidRDefault="00E044A4" w:rsidP="00E044A4">
      <w:pPr>
        <w:spacing w:after="0"/>
        <w:ind w:left="576"/>
        <w:rPr>
          <w:color w:val="7A7A7A" w:themeColor="accent1"/>
        </w:rPr>
      </w:pPr>
      <w:r w:rsidRPr="00E044A4">
        <w:rPr>
          <w:color w:val="7A7A7A" w:themeColor="accent1"/>
        </w:rPr>
        <w:t>2021</w:t>
      </w:r>
    </w:p>
    <w:p w:rsidR="00E044A4" w:rsidRPr="00E044A4" w:rsidRDefault="007B5164" w:rsidP="00E044A4">
      <w:pPr>
        <w:numPr>
          <w:ilvl w:val="0"/>
          <w:numId w:val="9"/>
        </w:numPr>
        <w:spacing w:after="0"/>
        <w:ind w:left="504"/>
        <w:rPr>
          <w:sz w:val="24"/>
        </w:rPr>
      </w:pPr>
      <w:hyperlink r:id="rId20">
        <w:r w:rsidR="00E044A4" w:rsidRPr="00E044A4">
          <w:rPr>
            <w:rStyle w:val="Hyperlink"/>
            <w:color w:val="auto"/>
            <w:sz w:val="24"/>
            <w:u w:val="none"/>
          </w:rPr>
          <w:t>E - Voting Website</w:t>
        </w:r>
      </w:hyperlink>
    </w:p>
    <w:p w:rsidR="00E044A4" w:rsidRPr="00E044A4" w:rsidRDefault="00E044A4" w:rsidP="00E044A4">
      <w:pPr>
        <w:spacing w:after="0"/>
        <w:ind w:left="576"/>
      </w:pPr>
      <w:r w:rsidRPr="00E044A4">
        <w:rPr>
          <w:color w:val="7A7A7A" w:themeColor="accent1"/>
        </w:rPr>
        <w:t>2021-2022</w:t>
      </w:r>
      <w:r w:rsidRPr="00E044A4">
        <w:tab/>
      </w:r>
    </w:p>
    <w:p w:rsidR="00E044A4" w:rsidRPr="00E044A4" w:rsidRDefault="007B5164" w:rsidP="00E044A4">
      <w:pPr>
        <w:numPr>
          <w:ilvl w:val="0"/>
          <w:numId w:val="9"/>
        </w:numPr>
        <w:spacing w:after="0"/>
        <w:ind w:left="504"/>
        <w:rPr>
          <w:sz w:val="24"/>
        </w:rPr>
      </w:pPr>
      <w:hyperlink r:id="rId21" w:history="1">
        <w:r w:rsidR="00E044A4" w:rsidRPr="00E044A4">
          <w:rPr>
            <w:rStyle w:val="Hyperlink"/>
            <w:color w:val="auto"/>
            <w:sz w:val="24"/>
            <w:u w:val="none"/>
          </w:rPr>
          <w:t>Blood Bank Website WCF Services</w:t>
        </w:r>
      </w:hyperlink>
    </w:p>
    <w:p w:rsidR="00AA76F3" w:rsidRDefault="00E044A4" w:rsidP="00AA76F3">
      <w:pPr>
        <w:spacing w:after="0"/>
        <w:ind w:left="576"/>
        <w:rPr>
          <w:color w:val="7A7A7A" w:themeColor="accent1"/>
        </w:rPr>
      </w:pPr>
      <w:r w:rsidRPr="00E044A4">
        <w:rPr>
          <w:color w:val="7A7A7A" w:themeColor="accent1"/>
        </w:rPr>
        <w:t>2021-2022</w:t>
      </w:r>
    </w:p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Pr="00AA76F3" w:rsidRDefault="00AA76F3" w:rsidP="00AA76F3"/>
    <w:p w:rsidR="00AA76F3" w:rsidRDefault="00AA76F3" w:rsidP="00AA76F3"/>
    <w:p w:rsidR="00232355" w:rsidRPr="00AA76F3" w:rsidRDefault="00232355" w:rsidP="00AA76F3">
      <w:pPr>
        <w:jc w:val="right"/>
      </w:pPr>
    </w:p>
    <w:sectPr w:rsidR="00232355" w:rsidRPr="00AA76F3" w:rsidSect="00F44473">
      <w:footerReference w:type="default" r:id="rId22"/>
      <w:headerReference w:type="first" r:id="rId23"/>
      <w:pgSz w:w="12240" w:h="15840"/>
      <w:pgMar w:top="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164" w:rsidRDefault="007B5164">
      <w:pPr>
        <w:spacing w:after="0" w:line="240" w:lineRule="auto"/>
      </w:pPr>
      <w:r>
        <w:separator/>
      </w:r>
    </w:p>
  </w:endnote>
  <w:endnote w:type="continuationSeparator" w:id="0">
    <w:p w:rsidR="007B5164" w:rsidRDefault="007B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F3" w:rsidRDefault="00AA76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5FB3B88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56350" cy="8632825"/>
              <wp:effectExtent l="0" t="0" r="3175" b="8255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6350" cy="86328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95B8414" id="Rectangle 24" o:spid="_x0000_s1026" style="position:absolute;margin-left:0;margin-top:0;width:500.5pt;height:679.75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editId="0CBB3F8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-234315</wp:posOffset>
                  </wp:positionV>
                </mc:Fallback>
              </mc:AlternateContent>
              <wp:extent cx="118745" cy="5966460"/>
              <wp:effectExtent l="0" t="0" r="0" b="0"/>
              <wp:wrapNone/>
              <wp:docPr id="2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5966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074BD47" id="Rectangle 26" o:spid="_x0000_s1026" style="position:absolute;margin-left:0;margin-top:0;width:9.35pt;height:469.8pt;z-index:25168588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editId="0680FD2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6560820</wp:posOffset>
                  </wp:positionV>
                </mc:Fallback>
              </mc:AlternateContent>
              <wp:extent cx="118745" cy="2674620"/>
              <wp:effectExtent l="0" t="0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26746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4623C19" id="Rectangle 29" o:spid="_x0000_s1026" style="position:absolute;margin-left:0;margin-top:0;width:9.35pt;height:210.6pt;z-index:25168691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  <w:p w:rsidR="00232355" w:rsidRDefault="00AA76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editId="693002D3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6560820</wp:posOffset>
                  </wp:positionV>
                </mc:Fallback>
              </mc:AlternateContent>
              <wp:extent cx="492760" cy="1767840"/>
              <wp:effectExtent l="0" t="0" r="0" b="0"/>
              <wp:wrapSquare wrapText="bothSides"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1767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A76F3" w:rsidRDefault="007B5164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sdt>
                            <w:sdtPr>
                              <w:rPr>
                                <w:spacing w:val="10"/>
                                <w:sz w:val="24"/>
                                <w:szCs w:val="22"/>
                              </w:rPr>
                              <w:alias w:val="Author"/>
                              <w:tag w:val=""/>
                              <w:id w:val="12668166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A76F3">
                                <w:rPr>
                                  <w:spacing w:val="10"/>
                                  <w:sz w:val="24"/>
                                  <w:szCs w:val="22"/>
                                </w:rPr>
                                <w:t>Hasti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0;margin-top:0;width:38.8pt;height:139.2pt;z-index:251687936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" filled="f" stroked="f" strokeweight=".5pt">
              <v:textbox style="layout-flow:vertical;mso-fit-shape-to-text:t" inset="0,0,0,0">
                <w:txbxContent>
                  <w:p w:rsidR="00AA76F3" w:rsidRDefault="007B5164">
                    <w:pPr>
                      <w:pStyle w:val="Title"/>
                      <w:rPr>
                        <w:spacing w:val="10"/>
                      </w:rPr>
                    </w:pPr>
                    <w:sdt>
                      <w:sdtPr>
                        <w:rPr>
                          <w:spacing w:val="10"/>
                          <w:sz w:val="24"/>
                          <w:szCs w:val="22"/>
                        </w:rPr>
                        <w:alias w:val="Author"/>
                        <w:tag w:val=""/>
                        <w:id w:val="126681666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AA76F3">
                          <w:rPr>
                            <w:spacing w:val="10"/>
                            <w:sz w:val="24"/>
                            <w:szCs w:val="22"/>
                          </w:rPr>
                          <w:t>Hasti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164" w:rsidRDefault="007B5164">
      <w:pPr>
        <w:spacing w:after="0" w:line="240" w:lineRule="auto"/>
      </w:pPr>
      <w:r>
        <w:separator/>
      </w:r>
    </w:p>
  </w:footnote>
  <w:footnote w:type="continuationSeparator" w:id="0">
    <w:p w:rsidR="007B5164" w:rsidRDefault="007B5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355" w:rsidRDefault="0027684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A26A32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-234315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6F1F598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6560820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1236666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232355" w:rsidRDefault="002323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7B6A6B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34FD7B98"/>
    <w:multiLevelType w:val="hybridMultilevel"/>
    <w:tmpl w:val="B50E8562"/>
    <w:lvl w:ilvl="0" w:tplc="A72E0C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12FB1"/>
    <w:multiLevelType w:val="hybridMultilevel"/>
    <w:tmpl w:val="C4129A78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FE57A13"/>
    <w:multiLevelType w:val="hybridMultilevel"/>
    <w:tmpl w:val="362808F4"/>
    <w:lvl w:ilvl="0" w:tplc="F2A8A4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F1F72"/>
    <w:multiLevelType w:val="hybridMultilevel"/>
    <w:tmpl w:val="90FA6CA6"/>
    <w:lvl w:ilvl="0" w:tplc="A44CA58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55433C"/>
    <w:multiLevelType w:val="hybridMultilevel"/>
    <w:tmpl w:val="508428A6"/>
    <w:lvl w:ilvl="0" w:tplc="4034680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A3"/>
    <w:rsid w:val="00232355"/>
    <w:rsid w:val="002730DC"/>
    <w:rsid w:val="00276844"/>
    <w:rsid w:val="00450CC0"/>
    <w:rsid w:val="00631259"/>
    <w:rsid w:val="00632003"/>
    <w:rsid w:val="007636D2"/>
    <w:rsid w:val="007B5164"/>
    <w:rsid w:val="00961743"/>
    <w:rsid w:val="00A81D15"/>
    <w:rsid w:val="00AA76F3"/>
    <w:rsid w:val="00B335BB"/>
    <w:rsid w:val="00B51699"/>
    <w:rsid w:val="00B7044A"/>
    <w:rsid w:val="00E044A4"/>
    <w:rsid w:val="00E174D6"/>
    <w:rsid w:val="00E66BA3"/>
    <w:rsid w:val="00F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B2446C-A3A1-4952-AF16-D72E90CF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E66BA3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havans.info/school/akdoshi_jamnagar.asp" TargetMode="External"/><Relationship Id="rId18" Type="http://schemas.openxmlformats.org/officeDocument/2006/relationships/hyperlink" Target="https://github.com/Hasti711/All_Projects/tree/main/pet_website%5Bkibblery%5D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Hasti711/All_Projects/tree/main/blood_bank_websit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gpjm.cteguj.in/" TargetMode="External"/><Relationship Id="rId17" Type="http://schemas.openxmlformats.org/officeDocument/2006/relationships/hyperlink" Target="https://github.com/Hasti711/All_Projects/tree/main/card_selling%5Bnetcards%5D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asti711/All_Projects/tree/main/card_selling%5Bnetcards%5D" TargetMode="External"/><Relationship Id="rId20" Type="http://schemas.openxmlformats.org/officeDocument/2006/relationships/hyperlink" Target="https://github.com/Hasti711/All_Projects/tree/main/e-vo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du.ac.in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Hasti711/All_Projects/tree/main/dream_furniture_app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hasti711.github.io/E-PortFolio/" TargetMode="External"/><Relationship Id="rId19" Type="http://schemas.openxmlformats.org/officeDocument/2006/relationships/hyperlink" Target="https://github.com/Hasti711/All_Projects/tree/main/todolist_websi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Hasti711/All_Projects/tree/main/dream_furniture_website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5CD52FBD2A46F89C076E2716B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ACBD-54DF-472F-90B2-A30FE60E4F3A}"/>
      </w:docPartPr>
      <w:docPartBody>
        <w:p w:rsidR="00264027" w:rsidRDefault="0016548A">
          <w:pPr>
            <w:pStyle w:val="E35CD52FBD2A46F89C076E2716BD302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FEEC2651FDB49D8B31F032C1EF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0B8FA-C66F-4213-9EAB-BC510E6796E3}"/>
      </w:docPartPr>
      <w:docPartBody>
        <w:p w:rsidR="00264027" w:rsidRDefault="0016548A">
          <w:pPr>
            <w:pStyle w:val="0FEEC2651FDB49D8B31F032C1EFAC210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6E89B67B18374F1D821F6DBD56AD3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9118-DC59-4A88-8D14-6304F8DC397E}"/>
      </w:docPartPr>
      <w:docPartBody>
        <w:p w:rsidR="00264027" w:rsidRDefault="0016548A">
          <w:pPr>
            <w:pStyle w:val="6E89B67B18374F1D821F6DBD56AD3975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29E8C9A3E8CC4C1784DD2C156C760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38C4-A8EB-49B5-A61E-13AE910D1A1C}"/>
      </w:docPartPr>
      <w:docPartBody>
        <w:p w:rsidR="00264027" w:rsidRDefault="0016548A">
          <w:pPr>
            <w:pStyle w:val="29E8C9A3E8CC4C1784DD2C156C760F4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C07E1FD848546EA86993A09155DC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30A8D-C5B4-4316-B7B8-47CE45ED222E}"/>
      </w:docPartPr>
      <w:docPartBody>
        <w:p w:rsidR="00264027" w:rsidRDefault="0016548A">
          <w:pPr>
            <w:pStyle w:val="7C07E1FD848546EA86993A09155DC023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BF69C555214E47C1B6BA9B90E9160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EF6-C173-4A1E-81F0-5BCE6A40B1C1}"/>
      </w:docPartPr>
      <w:docPartBody>
        <w:p w:rsidR="00264027" w:rsidRDefault="0016548A">
          <w:pPr>
            <w:pStyle w:val="BF69C555214E47C1B6BA9B90E916090E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8A"/>
    <w:rsid w:val="0016548A"/>
    <w:rsid w:val="00174B8D"/>
    <w:rsid w:val="0026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35CD52FBD2A46F89C076E2716BD3024">
    <w:name w:val="E35CD52FBD2A46F89C076E2716BD3024"/>
  </w:style>
  <w:style w:type="paragraph" w:customStyle="1" w:styleId="0FEEC2651FDB49D8B31F032C1EFAC210">
    <w:name w:val="0FEEC2651FDB49D8B31F032C1EFAC210"/>
  </w:style>
  <w:style w:type="paragraph" w:customStyle="1" w:styleId="6E89B67B18374F1D821F6DBD56AD3975">
    <w:name w:val="6E89B67B18374F1D821F6DBD56AD3975"/>
  </w:style>
  <w:style w:type="paragraph" w:customStyle="1" w:styleId="29E8C9A3E8CC4C1784DD2C156C760F41">
    <w:name w:val="29E8C9A3E8CC4C1784DD2C156C760F41"/>
  </w:style>
  <w:style w:type="paragraph" w:customStyle="1" w:styleId="7C07E1FD848546EA86993A09155DC023">
    <w:name w:val="7C07E1FD848546EA86993A09155DC023"/>
  </w:style>
  <w:style w:type="paragraph" w:customStyle="1" w:styleId="BF69C555214E47C1B6BA9B90E916090E">
    <w:name w:val="BF69C555214E47C1B6BA9B90E916090E"/>
  </w:style>
  <w:style w:type="paragraph" w:customStyle="1" w:styleId="DA01EF136C4746758F1E92506AF38C72">
    <w:name w:val="DA01EF136C4746758F1E92506AF38C72"/>
  </w:style>
  <w:style w:type="paragraph" w:customStyle="1" w:styleId="AB839AE6071242D8BCCECCE5CDB4B533">
    <w:name w:val="AB839AE6071242D8BCCECCE5CDB4B533"/>
  </w:style>
  <w:style w:type="paragraph" w:customStyle="1" w:styleId="C3094406FE934510B0BA3CEE0E760793">
    <w:name w:val="C3094406FE934510B0BA3CEE0E760793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F3AE82EF7EDF4D96BE0A10A189E18AC7">
    <w:name w:val="F3AE82EF7EDF4D96BE0A10A189E18AC7"/>
  </w:style>
  <w:style w:type="paragraph" w:customStyle="1" w:styleId="4B5287F3B606492FBDF08F157F43D4E1">
    <w:name w:val="4B5287F3B606492FBDF08F157F43D4E1"/>
  </w:style>
  <w:style w:type="paragraph" w:customStyle="1" w:styleId="07429DCC44554415BC4F91302B597E64">
    <w:name w:val="07429DCC44554415BC4F91302B597E64"/>
  </w:style>
  <w:style w:type="paragraph" w:customStyle="1" w:styleId="70D66A8AE9CB4DD6AA4C747AB5375806">
    <w:name w:val="70D66A8AE9CB4DD6AA4C747AB5375806"/>
  </w:style>
  <w:style w:type="paragraph" w:customStyle="1" w:styleId="5C917900689F458183A7D62E0C95C2DE">
    <w:name w:val="5C917900689F458183A7D62E0C95C2DE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3690C3A185E484BA8264D0A8226A32C">
    <w:name w:val="33690C3A185E484BA8264D0A8226A32C"/>
  </w:style>
  <w:style w:type="paragraph" w:customStyle="1" w:styleId="AC59018841A3455F94E32288309F340E">
    <w:name w:val="AC59018841A3455F94E32288309F340E"/>
  </w:style>
  <w:style w:type="paragraph" w:customStyle="1" w:styleId="00DECD68724A4048B54C2E0C475A52D9">
    <w:name w:val="00DECD68724A4048B54C2E0C475A52D9"/>
  </w:style>
  <w:style w:type="paragraph" w:customStyle="1" w:styleId="F8DC54CD86F242138A2E59E898856C13">
    <w:name w:val="F8DC54CD86F242138A2E59E898856C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361006, Jamnagar, India</CompanyAddress>
  <CompanyPhone>9328851472</CompanyPhone>
  <CompanyFax/>
  <CompanyEmail>hastiparmarp@gmail.com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FB93535-E54A-4414-AFDD-4F985461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47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Hasti</dc:creator>
  <cp:lastModifiedBy>HETA</cp:lastModifiedBy>
  <cp:revision>2</cp:revision>
  <cp:lastPrinted>2022-05-25T11:35:00Z</cp:lastPrinted>
  <dcterms:created xsi:type="dcterms:W3CDTF">2022-05-25T10:52:00Z</dcterms:created>
  <dcterms:modified xsi:type="dcterms:W3CDTF">2022-05-25T12:06:00Z</dcterms:modified>
</cp:coreProperties>
</file>